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B2" w:rsidRDefault="006E3FB2" w:rsidP="006E3FB2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Volgorde van bewerken / volgorde van wiskundige operaties</w:t>
      </w:r>
    </w:p>
    <w:p w:rsidR="006E3FB2" w:rsidRPr="006E3FB2" w:rsidRDefault="006E3FB2" w:rsidP="006E3FB2">
      <w:pPr>
        <w:spacing w:after="120"/>
        <w:rPr>
          <w:bCs/>
          <w:sz w:val="24"/>
          <w:szCs w:val="24"/>
        </w:rPr>
      </w:pPr>
      <w:r w:rsidRPr="006E3FB2">
        <w:rPr>
          <w:bCs/>
          <w:sz w:val="24"/>
          <w:szCs w:val="24"/>
        </w:rPr>
        <w:t>Haakjes – Machten – Wortels – Vermenigvuldigen – Delen – Optellen - Aftrekken</w:t>
      </w:r>
    </w:p>
    <w:p w:rsidR="00381E04" w:rsidRPr="00CF5EAE" w:rsidRDefault="00381E04" w:rsidP="006E3FB2">
      <w:pPr>
        <w:spacing w:after="120"/>
      </w:pPr>
      <w:r>
        <w:rPr>
          <w:b/>
          <w:bCs/>
          <w:sz w:val="24"/>
          <w:szCs w:val="24"/>
        </w:rPr>
        <w:t>Breukvormen</w:t>
      </w:r>
    </w:p>
    <w:p w:rsidR="006E3FB2" w:rsidRDefault="006E3FB2" w:rsidP="006E3FB2">
      <w:pPr>
        <w:spacing w:after="120"/>
        <w:rPr>
          <w:sz w:val="24"/>
          <w:szCs w:val="24"/>
        </w:rPr>
      </w:pPr>
      <w:r>
        <w:rPr>
          <w:sz w:val="24"/>
          <w:szCs w:val="24"/>
        </w:rPr>
        <w:t>Delen van breuken = vermenigvuldigen met het omgekeerde:</w:t>
      </w:r>
    </w:p>
    <w:p w:rsidR="006E3FB2" w:rsidRPr="0079781E" w:rsidRDefault="006E3FB2" w:rsidP="006E3FB2">
      <w:pPr>
        <w:spacing w:after="12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=a*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Pr="0079781E">
        <w:rPr>
          <w:sz w:val="28"/>
          <w:szCs w:val="28"/>
        </w:rPr>
        <w:tab/>
      </w:r>
      <w:r w:rsidRPr="0079781E">
        <w:rPr>
          <w:sz w:val="28"/>
          <w:szCs w:val="28"/>
        </w:rPr>
        <w:tab/>
        <w:t xml:space="preserve">                </w:t>
      </w:r>
    </w:p>
    <w:p w:rsidR="00381E04" w:rsidRDefault="00381E04" w:rsidP="0079781E">
      <w:pPr>
        <w:spacing w:after="0"/>
        <w:rPr>
          <w:sz w:val="24"/>
          <w:szCs w:val="24"/>
        </w:rPr>
      </w:pPr>
      <w:r>
        <w:rPr>
          <w:sz w:val="24"/>
          <w:szCs w:val="24"/>
        </w:rPr>
        <w:t>Een breuk kun je vereenvoudigen</w:t>
      </w:r>
      <w:r w:rsidR="006E3FB2">
        <w:rPr>
          <w:sz w:val="24"/>
          <w:szCs w:val="24"/>
        </w:rPr>
        <w:t xml:space="preserve"> - als één breuk schrijven –</w:t>
      </w:r>
      <w:r>
        <w:rPr>
          <w:sz w:val="24"/>
          <w:szCs w:val="24"/>
        </w:rPr>
        <w:t xml:space="preserve"> door</w:t>
      </w:r>
      <w:r w:rsidR="006E3FB2">
        <w:rPr>
          <w:sz w:val="24"/>
          <w:szCs w:val="24"/>
        </w:rPr>
        <w:t xml:space="preserve"> de noemers gelijknamig te maken. Je vermenigvuldigt dan iedere </w:t>
      </w:r>
      <w:r>
        <w:rPr>
          <w:sz w:val="24"/>
          <w:szCs w:val="24"/>
        </w:rPr>
        <w:t xml:space="preserve"> teller en noemer door de zelfde factor te delen of te vermenigvuldigen.</w:t>
      </w:r>
    </w:p>
    <w:p w:rsidR="00381E04" w:rsidRDefault="00883BD6" w:rsidP="0079781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Gelijknamig maken van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  <w:r>
        <w:rPr>
          <w:sz w:val="24"/>
          <w:szCs w:val="24"/>
        </w:rPr>
        <w:t xml:space="preserve"> =   </w:t>
      </w:r>
      <w:r w:rsidR="0079781E">
        <w:rPr>
          <w:sz w:val="24"/>
          <w:szCs w:val="24"/>
        </w:rPr>
        <w:t xml:space="preserve">  geeft </w:t>
      </w:r>
      <w:r w:rsidR="00381E04">
        <w:rPr>
          <w:sz w:val="24"/>
          <w:szCs w:val="24"/>
        </w:rPr>
        <w:t xml:space="preserve"> </w:t>
      </w:r>
      <w:r w:rsidR="00381E04" w:rsidRPr="006E3FB2"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Arial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</w:rPr>
              <m:t>d</m:t>
            </m:r>
          </m:den>
        </m:f>
        <m:r>
          <m:rPr>
            <m:sty m:val="p"/>
          </m:rPr>
          <w:rPr>
            <w:rFonts w:ascii="Arial" w:hAnsi="Cambria Math" w:cs="Arial"/>
            <w:sz w:val="28"/>
            <w:szCs w:val="28"/>
          </w:rPr>
          <m:t>*</m:t>
        </m:r>
        <m:f>
          <m:fPr>
            <m:ctrlPr>
              <w:rPr>
                <w:rFonts w:ascii="Cambria Math" w:hAnsi="Arial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Arial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Arial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</w:rPr>
              <m:t>cb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</w:rPr>
              <m:t>db</m:t>
            </m:r>
          </m:den>
        </m:f>
      </m:oMath>
      <w:r w:rsidR="0079781E">
        <w:rPr>
          <w:sz w:val="24"/>
          <w:szCs w:val="24"/>
        </w:rPr>
        <w:t xml:space="preserve">   </w:t>
      </w:r>
    </w:p>
    <w:p w:rsidR="00381E04" w:rsidRDefault="004711F9" w:rsidP="006E3FB2">
      <w:pPr>
        <w:spacing w:after="120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1929130</wp:posOffset>
            </wp:positionH>
            <wp:positionV relativeFrom="paragraph">
              <wp:posOffset>227330</wp:posOffset>
            </wp:positionV>
            <wp:extent cx="1323975" cy="495300"/>
            <wp:effectExtent l="19050" t="0" r="9525" b="0"/>
            <wp:wrapNone/>
            <wp:docPr id="8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(vermenigvuldigd met factor d</w:t>
      </w:r>
      <w:r w:rsidR="006E3FB2">
        <w:rPr>
          <w:sz w:val="24"/>
          <w:szCs w:val="24"/>
        </w:rPr>
        <w:t>/d</w:t>
      </w:r>
      <w:r>
        <w:rPr>
          <w:sz w:val="24"/>
          <w:szCs w:val="24"/>
        </w:rPr>
        <w:t xml:space="preserve"> </w:t>
      </w:r>
      <w:r w:rsidR="0079781E">
        <w:rPr>
          <w:sz w:val="24"/>
          <w:szCs w:val="24"/>
        </w:rPr>
        <w:t>= 1)</w:t>
      </w:r>
    </w:p>
    <w:p w:rsidR="004711F9" w:rsidRDefault="004711F9" w:rsidP="006E3FB2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Optellen gelijknamige breuken: </w:t>
      </w:r>
    </w:p>
    <w:p w:rsidR="00883BD6" w:rsidRDefault="006F040B" w:rsidP="006E3FB2">
      <w:pPr>
        <w:spacing w:after="12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ad+cb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4711F9" w:rsidRDefault="004711F9" w:rsidP="006E3FB2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Vermenigvuldigen van Breuken: </w:t>
      </w:r>
      <w:r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2540</wp:posOffset>
            </wp:positionV>
            <wp:extent cx="1104900" cy="314325"/>
            <wp:effectExtent l="19050" t="0" r="0" b="0"/>
            <wp:wrapNone/>
            <wp:docPr id="11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(breuken hoeven niet gelijknamig te zijn)</w:t>
      </w:r>
    </w:p>
    <w:p w:rsidR="0079781E" w:rsidRPr="0079781E" w:rsidRDefault="0079781E" w:rsidP="00381E04">
      <w:pPr>
        <w:rPr>
          <w:b/>
          <w:sz w:val="24"/>
          <w:szCs w:val="24"/>
        </w:rPr>
      </w:pPr>
      <w:r w:rsidRPr="0079781E">
        <w:rPr>
          <w:b/>
          <w:noProof/>
          <w:sz w:val="24"/>
          <w:szCs w:val="24"/>
          <w:lang w:eastAsia="nl-NL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195580</wp:posOffset>
            </wp:positionV>
            <wp:extent cx="2305050" cy="809625"/>
            <wp:effectExtent l="19050" t="0" r="0" b="0"/>
            <wp:wrapNone/>
            <wp:docPr id="23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781E">
        <w:rPr>
          <w:b/>
          <w:sz w:val="24"/>
          <w:szCs w:val="24"/>
        </w:rPr>
        <w:t>Merkwaardige producten</w:t>
      </w:r>
    </w:p>
    <w:p w:rsidR="0079781E" w:rsidRDefault="0079781E" w:rsidP="00381E04">
      <w:pPr>
        <w:rPr>
          <w:sz w:val="24"/>
          <w:szCs w:val="24"/>
        </w:rPr>
      </w:pPr>
    </w:p>
    <w:p w:rsidR="00883BD6" w:rsidRDefault="0041578B" w:rsidP="00381E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</w:p>
    <w:p w:rsidR="00CE00AF" w:rsidRDefault="00584F13" w:rsidP="00CE00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nl-NL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1090930</wp:posOffset>
            </wp:positionH>
            <wp:positionV relativeFrom="paragraph">
              <wp:posOffset>191770</wp:posOffset>
            </wp:positionV>
            <wp:extent cx="1190625" cy="723900"/>
            <wp:effectExtent l="19050" t="0" r="9525" b="0"/>
            <wp:wrapNone/>
            <wp:docPr id="13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5D52">
        <w:rPr>
          <w:b/>
          <w:bCs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29845</wp:posOffset>
                </wp:positionV>
                <wp:extent cx="19050" cy="3590925"/>
                <wp:effectExtent l="10160" t="13970" r="8890" b="50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590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47B2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08.15pt;margin-top:2.35pt;width:1.5pt;height:28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"/>
            </w:pict>
          </mc:Fallback>
        </mc:AlternateContent>
      </w:r>
      <w:r w:rsidR="00A107BB">
        <w:rPr>
          <w:b/>
          <w:bCs/>
          <w:noProof/>
          <w:sz w:val="24"/>
          <w:szCs w:val="24"/>
          <w:lang w:eastAsia="nl-NL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135255</wp:posOffset>
            </wp:positionV>
            <wp:extent cx="1333500" cy="1381125"/>
            <wp:effectExtent l="19050" t="0" r="0" b="0"/>
            <wp:wrapNone/>
            <wp:docPr id="17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36A">
        <w:rPr>
          <w:b/>
          <w:bCs/>
          <w:noProof/>
          <w:sz w:val="24"/>
          <w:szCs w:val="24"/>
          <w:lang w:eastAsia="nl-N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192405</wp:posOffset>
            </wp:positionV>
            <wp:extent cx="914400" cy="3533775"/>
            <wp:effectExtent l="19050" t="0" r="0" b="0"/>
            <wp:wrapNone/>
            <wp:docPr id="16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0D3D">
        <w:rPr>
          <w:b/>
          <w:bCs/>
          <w:sz w:val="24"/>
          <w:szCs w:val="24"/>
        </w:rPr>
        <w:t>Machten</w:t>
      </w:r>
      <w:r w:rsidR="00CE00AF">
        <w:rPr>
          <w:b/>
          <w:bCs/>
          <w:sz w:val="24"/>
          <w:szCs w:val="24"/>
        </w:rPr>
        <w:tab/>
      </w:r>
      <w:r w:rsidR="00CE00AF">
        <w:rPr>
          <w:b/>
          <w:bCs/>
          <w:sz w:val="24"/>
          <w:szCs w:val="24"/>
        </w:rPr>
        <w:tab/>
      </w:r>
      <w:r w:rsidR="00CE00AF">
        <w:rPr>
          <w:b/>
          <w:bCs/>
          <w:sz w:val="24"/>
          <w:szCs w:val="24"/>
        </w:rPr>
        <w:tab/>
      </w:r>
      <w:r w:rsidR="00CE00AF">
        <w:rPr>
          <w:b/>
          <w:bCs/>
          <w:sz w:val="24"/>
          <w:szCs w:val="24"/>
        </w:rPr>
        <w:tab/>
      </w:r>
      <w:r w:rsidR="00CE00AF">
        <w:rPr>
          <w:b/>
          <w:bCs/>
          <w:sz w:val="24"/>
          <w:szCs w:val="24"/>
        </w:rPr>
        <w:tab/>
      </w:r>
      <w:proofErr w:type="spellStart"/>
      <w:r w:rsidR="00CE00AF">
        <w:rPr>
          <w:b/>
          <w:bCs/>
          <w:sz w:val="24"/>
          <w:szCs w:val="24"/>
        </w:rPr>
        <w:t>Machten</w:t>
      </w:r>
      <w:proofErr w:type="spellEnd"/>
      <w:r w:rsidR="00CE00AF">
        <w:rPr>
          <w:b/>
          <w:bCs/>
          <w:sz w:val="24"/>
          <w:szCs w:val="24"/>
        </w:rPr>
        <w:t xml:space="preserve"> met gebroken exponenten</w:t>
      </w:r>
    </w:p>
    <w:p w:rsidR="00A1336A" w:rsidRPr="00DF503D" w:rsidRDefault="00DF503D" w:rsidP="00DF50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A1336A" w:rsidRPr="00A1336A" w:rsidRDefault="00A1336A" w:rsidP="00A1336A">
      <w:pPr>
        <w:rPr>
          <w:sz w:val="24"/>
          <w:szCs w:val="24"/>
        </w:rPr>
      </w:pPr>
    </w:p>
    <w:p w:rsidR="00A1336A" w:rsidRPr="00A1336A" w:rsidRDefault="00A1336A" w:rsidP="00A1336A">
      <w:pPr>
        <w:rPr>
          <w:sz w:val="24"/>
          <w:szCs w:val="24"/>
        </w:rPr>
      </w:pPr>
    </w:p>
    <w:p w:rsidR="007215EB" w:rsidRPr="007215EB" w:rsidRDefault="0050037B" w:rsidP="007215EB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152400</wp:posOffset>
            </wp:positionV>
            <wp:extent cx="2752725" cy="2171700"/>
            <wp:effectExtent l="19050" t="0" r="9525" b="0"/>
            <wp:wrapNone/>
            <wp:docPr id="19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07BB">
        <w:rPr>
          <w:sz w:val="24"/>
          <w:szCs w:val="24"/>
        </w:rPr>
        <w:tab/>
      </w:r>
      <w:r w:rsidR="00A107BB">
        <w:rPr>
          <w:sz w:val="24"/>
          <w:szCs w:val="24"/>
        </w:rPr>
        <w:tab/>
      </w:r>
      <w:r w:rsidR="00A107BB">
        <w:rPr>
          <w:sz w:val="24"/>
          <w:szCs w:val="24"/>
        </w:rPr>
        <w:tab/>
      </w:r>
      <w:r w:rsidR="00A107BB">
        <w:rPr>
          <w:sz w:val="24"/>
          <w:szCs w:val="24"/>
        </w:rPr>
        <w:tab/>
      </w:r>
      <w:r w:rsidR="00A107BB">
        <w:rPr>
          <w:sz w:val="24"/>
          <w:szCs w:val="24"/>
        </w:rPr>
        <w:tab/>
      </w:r>
      <w:r w:rsidR="00A107BB">
        <w:rPr>
          <w:sz w:val="24"/>
          <w:szCs w:val="24"/>
        </w:rPr>
        <w:tab/>
      </w:r>
      <w:r w:rsidR="007215EB">
        <w:rPr>
          <w:b/>
          <w:bCs/>
          <w:sz w:val="24"/>
          <w:szCs w:val="24"/>
        </w:rPr>
        <w:t>Eenvoudige vergelijkingen</w:t>
      </w:r>
    </w:p>
    <w:p w:rsidR="00A1336A" w:rsidRPr="00A1336A" w:rsidRDefault="007215EB" w:rsidP="00A133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83BD6" w:rsidRPr="00883BD6" w:rsidRDefault="00883BD6" w:rsidP="00A24B94">
      <w:pPr>
        <w:tabs>
          <w:tab w:val="left" w:pos="2745"/>
          <w:tab w:val="left" w:pos="7170"/>
        </w:tabs>
        <w:ind w:right="-993"/>
        <w:rPr>
          <w:sz w:val="12"/>
          <w:szCs w:val="12"/>
        </w:rPr>
      </w:pPr>
    </w:p>
    <w:p w:rsidR="00AE0D3D" w:rsidRDefault="00883BD6" w:rsidP="00A24B94">
      <w:pPr>
        <w:tabs>
          <w:tab w:val="left" w:pos="2745"/>
          <w:tab w:val="left" w:pos="7170"/>
        </w:tabs>
        <w:ind w:right="-993"/>
        <w:rPr>
          <w:sz w:val="24"/>
          <w:szCs w:val="24"/>
        </w:rPr>
      </w:pPr>
      <w:r>
        <w:rPr>
          <w:sz w:val="24"/>
          <w:szCs w:val="24"/>
        </w:rPr>
        <w:tab/>
      </w:r>
      <w:r w:rsidR="00A24B9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24B94">
        <w:rPr>
          <w:sz w:val="24"/>
          <w:szCs w:val="24"/>
        </w:rPr>
        <w:t>Snijpunten met de x-as</w:t>
      </w:r>
    </w:p>
    <w:p w:rsidR="00883BD6" w:rsidRPr="00883BD6" w:rsidRDefault="00883BD6" w:rsidP="00A24B94">
      <w:pPr>
        <w:tabs>
          <w:tab w:val="left" w:pos="2745"/>
          <w:tab w:val="left" w:pos="7170"/>
        </w:tabs>
        <w:ind w:right="-993"/>
        <w:rPr>
          <w:sz w:val="32"/>
          <w:szCs w:val="32"/>
        </w:rPr>
      </w:pPr>
    </w:p>
    <w:p w:rsidR="00A1336A" w:rsidRDefault="00A1336A" w:rsidP="00A1336A">
      <w:pPr>
        <w:tabs>
          <w:tab w:val="left" w:pos="274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(als n een even getal is)</w:t>
      </w:r>
    </w:p>
    <w:p w:rsidR="00A1336A" w:rsidRDefault="00A1336A" w:rsidP="00A1336A">
      <w:pPr>
        <w:tabs>
          <w:tab w:val="left" w:pos="274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(als n een oneven getal is)</w:t>
      </w:r>
    </w:p>
    <w:p w:rsidR="0079781E" w:rsidRDefault="0079781E" w:rsidP="00A1336A">
      <w:pPr>
        <w:tabs>
          <w:tab w:val="left" w:pos="2745"/>
        </w:tabs>
        <w:rPr>
          <w:b/>
          <w:sz w:val="24"/>
          <w:szCs w:val="24"/>
        </w:rPr>
      </w:pPr>
    </w:p>
    <w:p w:rsidR="0079781E" w:rsidRPr="0079781E" w:rsidRDefault="0079781E" w:rsidP="00A1336A">
      <w:pPr>
        <w:tabs>
          <w:tab w:val="left" w:pos="274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nl-NL"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210185</wp:posOffset>
            </wp:positionV>
            <wp:extent cx="4591050" cy="876300"/>
            <wp:effectExtent l="19050" t="0" r="0" b="0"/>
            <wp:wrapNone/>
            <wp:docPr id="18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781E">
        <w:rPr>
          <w:b/>
          <w:sz w:val="24"/>
          <w:szCs w:val="24"/>
        </w:rPr>
        <w:t>Intervallen</w:t>
      </w:r>
    </w:p>
    <w:p w:rsidR="0079781E" w:rsidRDefault="0079781E" w:rsidP="0079781E">
      <w:pPr>
        <w:tabs>
          <w:tab w:val="left" w:pos="2745"/>
        </w:tabs>
        <w:spacing w:after="0"/>
        <w:rPr>
          <w:sz w:val="24"/>
          <w:szCs w:val="24"/>
        </w:rPr>
      </w:pPr>
    </w:p>
    <w:p w:rsidR="0085516F" w:rsidRDefault="0085516F" w:rsidP="00A1336A">
      <w:pPr>
        <w:tabs>
          <w:tab w:val="left" w:pos="2745"/>
        </w:tabs>
        <w:rPr>
          <w:b/>
          <w:bCs/>
          <w:sz w:val="24"/>
          <w:szCs w:val="24"/>
        </w:rPr>
      </w:pPr>
    </w:p>
    <w:p w:rsidR="00731CDE" w:rsidRDefault="0085516F" w:rsidP="0085516F">
      <w:pPr>
        <w:tabs>
          <w:tab w:val="left" w:pos="55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5516F" w:rsidRDefault="0085516F" w:rsidP="0085516F">
      <w:pPr>
        <w:tabs>
          <w:tab w:val="left" w:pos="559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nl-NL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138430</wp:posOffset>
            </wp:positionV>
            <wp:extent cx="4410075" cy="381000"/>
            <wp:effectExtent l="19050" t="0" r="9525" b="0"/>
            <wp:wrapNone/>
            <wp:docPr id="22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742">
        <w:rPr>
          <w:b/>
          <w:bCs/>
          <w:sz w:val="24"/>
          <w:szCs w:val="24"/>
        </w:rPr>
        <w:t xml:space="preserve">Functies (algemeen): </w:t>
      </w:r>
      <w:r>
        <w:rPr>
          <w:b/>
          <w:bCs/>
          <w:sz w:val="24"/>
          <w:szCs w:val="24"/>
        </w:rPr>
        <w:t>Domein en bereik</w:t>
      </w:r>
    </w:p>
    <w:p w:rsidR="00883BD6" w:rsidRDefault="00883BD6" w:rsidP="00FA6F55">
      <w:pPr>
        <w:tabs>
          <w:tab w:val="left" w:pos="5595"/>
        </w:tabs>
        <w:rPr>
          <w:b/>
          <w:bCs/>
          <w:sz w:val="12"/>
          <w:szCs w:val="12"/>
        </w:rPr>
      </w:pPr>
    </w:p>
    <w:p w:rsidR="00D658D3" w:rsidRPr="00D658D3" w:rsidRDefault="00D658D3" w:rsidP="00FA6F55">
      <w:pPr>
        <w:tabs>
          <w:tab w:val="left" w:pos="5595"/>
        </w:tabs>
        <w:rPr>
          <w:b/>
          <w:bCs/>
          <w:sz w:val="28"/>
          <w:szCs w:val="28"/>
        </w:rPr>
      </w:pPr>
      <w:r w:rsidRPr="00D658D3">
        <w:rPr>
          <w:b/>
          <w:bCs/>
          <w:sz w:val="28"/>
          <w:szCs w:val="28"/>
        </w:rPr>
        <w:t xml:space="preserve">Lineaire functies: </w:t>
      </w:r>
      <w:r w:rsidR="00783090">
        <w:rPr>
          <w:b/>
          <w:bCs/>
          <w:sz w:val="28"/>
          <w:szCs w:val="28"/>
        </w:rPr>
        <w:t xml:space="preserve">y = </w:t>
      </w:r>
      <w:proofErr w:type="spellStart"/>
      <w:r w:rsidR="00783090">
        <w:rPr>
          <w:b/>
          <w:bCs/>
          <w:sz w:val="28"/>
          <w:szCs w:val="28"/>
        </w:rPr>
        <w:t>ax</w:t>
      </w:r>
      <w:proofErr w:type="spellEnd"/>
      <w:r w:rsidR="00783090">
        <w:rPr>
          <w:b/>
          <w:bCs/>
          <w:sz w:val="28"/>
          <w:szCs w:val="28"/>
        </w:rPr>
        <w:t xml:space="preserve"> + b</w:t>
      </w:r>
    </w:p>
    <w:p w:rsidR="004A5B72" w:rsidRDefault="00D658D3" w:rsidP="00FA6F55">
      <w:pPr>
        <w:tabs>
          <w:tab w:val="left" w:pos="559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nl-NL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222885</wp:posOffset>
            </wp:positionV>
            <wp:extent cx="2981325" cy="523875"/>
            <wp:effectExtent l="19050" t="0" r="9525" b="0"/>
            <wp:wrapNone/>
            <wp:docPr id="26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  <w:lang w:eastAsia="nl-NL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280035</wp:posOffset>
            </wp:positionV>
            <wp:extent cx="1847850" cy="533400"/>
            <wp:effectExtent l="19050" t="0" r="0" b="0"/>
            <wp:wrapNone/>
            <wp:docPr id="25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E5C">
        <w:rPr>
          <w:b/>
          <w:bCs/>
          <w:sz w:val="24"/>
          <w:szCs w:val="24"/>
        </w:rPr>
        <w:t>Richtingscoëfficiënt</w:t>
      </w:r>
      <w:r w:rsidR="00697746">
        <w:rPr>
          <w:b/>
          <w:bCs/>
          <w:sz w:val="24"/>
          <w:szCs w:val="24"/>
        </w:rPr>
        <w:t xml:space="preserve">  </w:t>
      </w:r>
      <w:r w:rsidR="00783090">
        <w:rPr>
          <w:b/>
          <w:bCs/>
          <w:sz w:val="24"/>
          <w:szCs w:val="24"/>
        </w:rPr>
        <w:t>rc = a</w:t>
      </w:r>
      <w:r w:rsidR="00697746">
        <w:rPr>
          <w:b/>
          <w:bCs/>
          <w:sz w:val="24"/>
          <w:szCs w:val="24"/>
        </w:rPr>
        <w:t xml:space="preserve">                                             </w:t>
      </w:r>
      <w:r w:rsidR="00FA6F55">
        <w:rPr>
          <w:b/>
          <w:bCs/>
          <w:sz w:val="24"/>
          <w:szCs w:val="24"/>
        </w:rPr>
        <w:t>Verschuivingen</w:t>
      </w:r>
    </w:p>
    <w:p w:rsidR="00883BD6" w:rsidRDefault="00883BD6" w:rsidP="00FA6F55">
      <w:pPr>
        <w:tabs>
          <w:tab w:val="left" w:pos="5595"/>
        </w:tabs>
        <w:rPr>
          <w:b/>
          <w:bCs/>
          <w:sz w:val="24"/>
          <w:szCs w:val="24"/>
        </w:rPr>
      </w:pPr>
    </w:p>
    <w:p w:rsidR="00040742" w:rsidRDefault="00040742" w:rsidP="00040742">
      <w:pPr>
        <w:tabs>
          <w:tab w:val="left" w:pos="5595"/>
        </w:tabs>
        <w:spacing w:after="0"/>
        <w:rPr>
          <w:b/>
          <w:bCs/>
          <w:sz w:val="24"/>
          <w:szCs w:val="24"/>
        </w:rPr>
      </w:pPr>
    </w:p>
    <w:p w:rsidR="00883BD6" w:rsidRDefault="00D658D3" w:rsidP="0085516F">
      <w:pPr>
        <w:tabs>
          <w:tab w:val="left" w:pos="559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nl-NL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222250</wp:posOffset>
            </wp:positionV>
            <wp:extent cx="3619500" cy="676275"/>
            <wp:effectExtent l="19050" t="0" r="0" b="0"/>
            <wp:wrapNone/>
            <wp:docPr id="28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3560">
        <w:rPr>
          <w:b/>
          <w:bCs/>
          <w:sz w:val="24"/>
          <w:szCs w:val="24"/>
        </w:rPr>
        <w:t>Lineaire ongelijkheden</w:t>
      </w:r>
    </w:p>
    <w:p w:rsidR="00D658D3" w:rsidRDefault="00D658D3" w:rsidP="00D658D3">
      <w:pPr>
        <w:tabs>
          <w:tab w:val="left" w:pos="5595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Algebraïsch:</w:t>
      </w:r>
    </w:p>
    <w:p w:rsidR="00D658D3" w:rsidRDefault="00D658D3" w:rsidP="00D658D3">
      <w:pPr>
        <w:tabs>
          <w:tab w:val="left" w:pos="5595"/>
        </w:tabs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ax</w:t>
      </w:r>
      <w:proofErr w:type="spellEnd"/>
      <w:r>
        <w:rPr>
          <w:bCs/>
          <w:sz w:val="24"/>
          <w:szCs w:val="24"/>
        </w:rPr>
        <w:t xml:space="preserve"> + b &gt; </w:t>
      </w:r>
      <w:proofErr w:type="spellStart"/>
      <w:r>
        <w:rPr>
          <w:bCs/>
          <w:sz w:val="24"/>
          <w:szCs w:val="24"/>
        </w:rPr>
        <w:t>px</w:t>
      </w:r>
      <w:proofErr w:type="spellEnd"/>
      <w:r>
        <w:rPr>
          <w:bCs/>
          <w:sz w:val="24"/>
          <w:szCs w:val="24"/>
        </w:rPr>
        <w:t xml:space="preserve"> + q</w:t>
      </w:r>
    </w:p>
    <w:p w:rsidR="00D658D3" w:rsidRDefault="00D658D3" w:rsidP="00D658D3">
      <w:pPr>
        <w:tabs>
          <w:tab w:val="left" w:pos="5595"/>
        </w:tabs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ax</w:t>
      </w:r>
      <w:proofErr w:type="spellEnd"/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px</w:t>
      </w:r>
      <w:proofErr w:type="spellEnd"/>
      <w:r>
        <w:rPr>
          <w:bCs/>
          <w:sz w:val="24"/>
          <w:szCs w:val="24"/>
        </w:rPr>
        <w:t xml:space="preserve"> &gt; q – b</w:t>
      </w:r>
    </w:p>
    <w:p w:rsidR="00D658D3" w:rsidRDefault="00D658D3" w:rsidP="00D658D3">
      <w:pPr>
        <w:tabs>
          <w:tab w:val="left" w:pos="5595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(a-p)x &gt; (q-b)</w:t>
      </w:r>
    </w:p>
    <w:p w:rsidR="00D658D3" w:rsidRPr="00D658D3" w:rsidRDefault="00D658D3" w:rsidP="00D658D3">
      <w:pPr>
        <w:tabs>
          <w:tab w:val="left" w:pos="5595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x &gt; (q-b) / (a-p)     let op: als (a-p) is negatief, dan omklappen teken</w:t>
      </w:r>
    </w:p>
    <w:p w:rsidR="00D658D3" w:rsidRDefault="00783090" w:rsidP="00D658D3">
      <w:pPr>
        <w:tabs>
          <w:tab w:val="left" w:pos="5595"/>
        </w:tabs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nl-NL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3614420</wp:posOffset>
            </wp:positionH>
            <wp:positionV relativeFrom="paragraph">
              <wp:posOffset>163830</wp:posOffset>
            </wp:positionV>
            <wp:extent cx="2266950" cy="3105150"/>
            <wp:effectExtent l="19050" t="0" r="0" b="0"/>
            <wp:wrapNone/>
            <wp:docPr id="31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58D3" w:rsidRPr="00D658D3" w:rsidRDefault="00D658D3" w:rsidP="00D658D3">
      <w:pPr>
        <w:tabs>
          <w:tab w:val="left" w:pos="5595"/>
        </w:tabs>
        <w:spacing w:after="0"/>
        <w:rPr>
          <w:b/>
          <w:bCs/>
          <w:sz w:val="28"/>
          <w:szCs w:val="28"/>
        </w:rPr>
      </w:pPr>
      <w:r w:rsidRPr="00D658D3">
        <w:rPr>
          <w:b/>
          <w:bCs/>
          <w:sz w:val="28"/>
          <w:szCs w:val="28"/>
        </w:rPr>
        <w:t>Kwadratische functies</w:t>
      </w:r>
    </w:p>
    <w:p w:rsidR="002C5811" w:rsidRDefault="00883BD6" w:rsidP="001F2BF6">
      <w:pPr>
        <w:tabs>
          <w:tab w:val="left" w:pos="559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nl-NL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121920</wp:posOffset>
            </wp:positionV>
            <wp:extent cx="3657600" cy="762000"/>
            <wp:effectExtent l="19050" t="0" r="0" b="0"/>
            <wp:wrapNone/>
            <wp:docPr id="29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5811" w:rsidRDefault="002C5811" w:rsidP="0085516F">
      <w:pPr>
        <w:tabs>
          <w:tab w:val="left" w:pos="5595"/>
        </w:tabs>
        <w:rPr>
          <w:b/>
          <w:bCs/>
          <w:sz w:val="24"/>
          <w:szCs w:val="24"/>
        </w:rPr>
      </w:pPr>
    </w:p>
    <w:p w:rsidR="002C5811" w:rsidRDefault="00D658D3" w:rsidP="0085516F">
      <w:pPr>
        <w:tabs>
          <w:tab w:val="left" w:pos="55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</w:p>
    <w:p w:rsidR="00C91041" w:rsidRDefault="00883BD6" w:rsidP="00D658D3">
      <w:pPr>
        <w:tabs>
          <w:tab w:val="left" w:pos="559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nl-NL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299720</wp:posOffset>
            </wp:positionV>
            <wp:extent cx="2981325" cy="581025"/>
            <wp:effectExtent l="19050" t="0" r="9525" b="0"/>
            <wp:wrapNone/>
            <wp:docPr id="35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356E">
        <w:rPr>
          <w:b/>
          <w:bCs/>
          <w:sz w:val="24"/>
          <w:szCs w:val="24"/>
        </w:rPr>
        <w:t>Ongelijkheden</w:t>
      </w:r>
    </w:p>
    <w:p w:rsidR="00A9528F" w:rsidRDefault="006E13EB" w:rsidP="006E13EB">
      <w:pPr>
        <w:tabs>
          <w:tab w:val="left" w:pos="55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ED36B4" w:rsidRPr="008810B7" w:rsidRDefault="00ED36B4" w:rsidP="00D658D3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ED36B4" w:rsidRPr="008810B7" w:rsidSect="0079781E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5588B"/>
    <w:multiLevelType w:val="hybridMultilevel"/>
    <w:tmpl w:val="67545EBC"/>
    <w:lvl w:ilvl="0" w:tplc="31D2C6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0F6"/>
    <w:multiLevelType w:val="multilevel"/>
    <w:tmpl w:val="E6445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3B"/>
    <w:rsid w:val="00040742"/>
    <w:rsid w:val="00040E0F"/>
    <w:rsid w:val="00041CA6"/>
    <w:rsid w:val="0008482A"/>
    <w:rsid w:val="00177521"/>
    <w:rsid w:val="001F2BF6"/>
    <w:rsid w:val="00206DF1"/>
    <w:rsid w:val="00217443"/>
    <w:rsid w:val="00256BDF"/>
    <w:rsid w:val="002835CE"/>
    <w:rsid w:val="00284959"/>
    <w:rsid w:val="002C5811"/>
    <w:rsid w:val="002E169F"/>
    <w:rsid w:val="00303560"/>
    <w:rsid w:val="00381E04"/>
    <w:rsid w:val="0041578B"/>
    <w:rsid w:val="004711F9"/>
    <w:rsid w:val="004831B4"/>
    <w:rsid w:val="004A4E9E"/>
    <w:rsid w:val="004A5B72"/>
    <w:rsid w:val="004C5966"/>
    <w:rsid w:val="004F0414"/>
    <w:rsid w:val="0050037B"/>
    <w:rsid w:val="00584F13"/>
    <w:rsid w:val="005C662D"/>
    <w:rsid w:val="006063D7"/>
    <w:rsid w:val="0064356E"/>
    <w:rsid w:val="00675ABF"/>
    <w:rsid w:val="006933B0"/>
    <w:rsid w:val="00697746"/>
    <w:rsid w:val="006D0FEA"/>
    <w:rsid w:val="006D1C6F"/>
    <w:rsid w:val="006E13EB"/>
    <w:rsid w:val="006E3FB2"/>
    <w:rsid w:val="006F040B"/>
    <w:rsid w:val="007215EB"/>
    <w:rsid w:val="00731CDE"/>
    <w:rsid w:val="00750DBE"/>
    <w:rsid w:val="00783090"/>
    <w:rsid w:val="0079781E"/>
    <w:rsid w:val="007D7E5C"/>
    <w:rsid w:val="00844348"/>
    <w:rsid w:val="00853A59"/>
    <w:rsid w:val="0085516F"/>
    <w:rsid w:val="008810B7"/>
    <w:rsid w:val="00883BD6"/>
    <w:rsid w:val="0089231C"/>
    <w:rsid w:val="00897249"/>
    <w:rsid w:val="008C4FCC"/>
    <w:rsid w:val="009A5C03"/>
    <w:rsid w:val="00A107BB"/>
    <w:rsid w:val="00A1336A"/>
    <w:rsid w:val="00A24B94"/>
    <w:rsid w:val="00A9528F"/>
    <w:rsid w:val="00AA33FD"/>
    <w:rsid w:val="00AD08DD"/>
    <w:rsid w:val="00AE098B"/>
    <w:rsid w:val="00AE0D3D"/>
    <w:rsid w:val="00B07AD3"/>
    <w:rsid w:val="00B17D64"/>
    <w:rsid w:val="00B504CE"/>
    <w:rsid w:val="00B71B0A"/>
    <w:rsid w:val="00B818B4"/>
    <w:rsid w:val="00C91041"/>
    <w:rsid w:val="00CD549D"/>
    <w:rsid w:val="00CE00AF"/>
    <w:rsid w:val="00CF5EAE"/>
    <w:rsid w:val="00D2275D"/>
    <w:rsid w:val="00D45818"/>
    <w:rsid w:val="00D658D3"/>
    <w:rsid w:val="00D67252"/>
    <w:rsid w:val="00DB4F0D"/>
    <w:rsid w:val="00DC59B4"/>
    <w:rsid w:val="00DF503D"/>
    <w:rsid w:val="00DF5D52"/>
    <w:rsid w:val="00ED36B4"/>
    <w:rsid w:val="00F6630F"/>
    <w:rsid w:val="00F7553B"/>
    <w:rsid w:val="00F8547D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01D6E1E7-17F4-4D17-AED6-AD62EE52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41CA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D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549D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381E04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83B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70538BA4</Template>
  <TotalTime>2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</dc:creator>
  <cp:lastModifiedBy>Bert Meijerink</cp:lastModifiedBy>
  <cp:revision>3</cp:revision>
  <cp:lastPrinted>2010-10-04T06:53:00Z</cp:lastPrinted>
  <dcterms:created xsi:type="dcterms:W3CDTF">2016-09-20T10:38:00Z</dcterms:created>
  <dcterms:modified xsi:type="dcterms:W3CDTF">2016-09-20T10:39:00Z</dcterms:modified>
</cp:coreProperties>
</file>